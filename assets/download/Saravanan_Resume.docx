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D0BB3" w14:textId="77777777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0ABBE21C" wp14:editId="66C7D9A7">
                <wp:simplePos x="0" y="0"/>
                <wp:positionH relativeFrom="page">
                  <wp:posOffset>-6903720</wp:posOffset>
                </wp:positionH>
                <wp:positionV relativeFrom="paragraph">
                  <wp:posOffset>-1234440</wp:posOffset>
                </wp:positionV>
                <wp:extent cx="653796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85B01" id="Rectangle 3" o:spid="_x0000_s1026" alt="&quot;&quot;" style="position:absolute;margin-left:-543.6pt;margin-top:-97.2pt;width:514.8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1467"/>
        <w:gridCol w:w="1724"/>
        <w:gridCol w:w="227"/>
        <w:gridCol w:w="1649"/>
        <w:gridCol w:w="450"/>
        <w:gridCol w:w="1558"/>
        <w:gridCol w:w="17"/>
        <w:gridCol w:w="2691"/>
        <w:gridCol w:w="684"/>
      </w:tblGrid>
      <w:tr w:rsidR="00166F4D" w14:paraId="5DF04EC9" w14:textId="77777777" w:rsidTr="00A07669">
        <w:tc>
          <w:tcPr>
            <w:tcW w:w="540" w:type="dxa"/>
          </w:tcPr>
          <w:p w14:paraId="72B6AEDC" w14:textId="77777777" w:rsidR="00166F4D" w:rsidRDefault="00166F4D" w:rsidP="000F44F8"/>
        </w:tc>
        <w:tc>
          <w:tcPr>
            <w:tcW w:w="9783" w:type="dxa"/>
            <w:gridSpan w:val="8"/>
          </w:tcPr>
          <w:p w14:paraId="655F3025" w14:textId="630C3371" w:rsidR="00166F4D" w:rsidRDefault="00780F06" w:rsidP="000F44F8">
            <w:pPr>
              <w:pStyle w:val="Title"/>
            </w:pPr>
            <w:r>
              <w:t>N Saravanan</w:t>
            </w:r>
          </w:p>
        </w:tc>
        <w:tc>
          <w:tcPr>
            <w:tcW w:w="684" w:type="dxa"/>
          </w:tcPr>
          <w:p w14:paraId="0FC6EFF5" w14:textId="77777777" w:rsidR="00166F4D" w:rsidRDefault="00166F4D" w:rsidP="000F44F8"/>
        </w:tc>
      </w:tr>
      <w:tr w:rsidR="00166F4D" w14:paraId="5D4336BB" w14:textId="77777777" w:rsidTr="00A07669">
        <w:tc>
          <w:tcPr>
            <w:tcW w:w="540" w:type="dxa"/>
          </w:tcPr>
          <w:p w14:paraId="670B6B7B" w14:textId="77777777" w:rsidR="00166F4D" w:rsidRDefault="00166F4D" w:rsidP="000F44F8"/>
        </w:tc>
        <w:tc>
          <w:tcPr>
            <w:tcW w:w="3191" w:type="dxa"/>
            <w:gridSpan w:val="2"/>
            <w:tcBorders>
              <w:bottom w:val="single" w:sz="4" w:space="0" w:color="auto"/>
            </w:tcBorders>
          </w:tcPr>
          <w:p w14:paraId="3C272E31" w14:textId="77777777" w:rsidR="00166F4D" w:rsidRDefault="00166F4D" w:rsidP="000F44F8"/>
        </w:tc>
        <w:tc>
          <w:tcPr>
            <w:tcW w:w="227" w:type="dxa"/>
            <w:tcBorders>
              <w:bottom w:val="single" w:sz="4" w:space="0" w:color="auto"/>
            </w:tcBorders>
          </w:tcPr>
          <w:p w14:paraId="4623E5D7" w14:textId="77777777" w:rsidR="00166F4D" w:rsidRDefault="00166F4D" w:rsidP="000F44F8"/>
        </w:tc>
        <w:tc>
          <w:tcPr>
            <w:tcW w:w="3657" w:type="dxa"/>
            <w:gridSpan w:val="3"/>
            <w:tcBorders>
              <w:bottom w:val="single" w:sz="4" w:space="0" w:color="auto"/>
            </w:tcBorders>
          </w:tcPr>
          <w:p w14:paraId="6A35535A" w14:textId="77777777" w:rsidR="00166F4D" w:rsidRDefault="00166F4D" w:rsidP="000F44F8"/>
        </w:tc>
        <w:tc>
          <w:tcPr>
            <w:tcW w:w="2708" w:type="dxa"/>
            <w:gridSpan w:val="2"/>
            <w:tcBorders>
              <w:bottom w:val="single" w:sz="4" w:space="0" w:color="auto"/>
            </w:tcBorders>
          </w:tcPr>
          <w:p w14:paraId="1ACB9344" w14:textId="77777777" w:rsidR="00166F4D" w:rsidRDefault="00166F4D" w:rsidP="000F44F8"/>
        </w:tc>
        <w:tc>
          <w:tcPr>
            <w:tcW w:w="684" w:type="dxa"/>
          </w:tcPr>
          <w:p w14:paraId="0EDD5CF1" w14:textId="77777777" w:rsidR="00166F4D" w:rsidRDefault="00166F4D" w:rsidP="000F44F8"/>
        </w:tc>
      </w:tr>
      <w:tr w:rsidR="00166F4D" w14:paraId="71632749" w14:textId="77777777" w:rsidTr="00A07669">
        <w:trPr>
          <w:trHeight w:val="665"/>
        </w:trPr>
        <w:tc>
          <w:tcPr>
            <w:tcW w:w="540" w:type="dxa"/>
          </w:tcPr>
          <w:p w14:paraId="76979213" w14:textId="77777777" w:rsidR="00166F4D" w:rsidRDefault="00166F4D" w:rsidP="000F44F8"/>
        </w:tc>
        <w:tc>
          <w:tcPr>
            <w:tcW w:w="97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BE38E" w14:textId="6C423C43" w:rsidR="00166F4D" w:rsidRPr="009C522C" w:rsidRDefault="004917AC" w:rsidP="000F44F8">
            <w:pPr>
              <w:pStyle w:val="Subtitle"/>
              <w:rPr>
                <w:rFonts w:ascii="Times New Roman" w:hAnsi="Times New Roman" w:cs="Times New Roman"/>
              </w:rPr>
            </w:pPr>
            <w:r w:rsidRPr="009C522C">
              <w:rPr>
                <w:rFonts w:ascii="Times New Roman" w:hAnsi="Times New Roman" w:cs="Times New Roman"/>
              </w:rPr>
              <w:t>AWS and Devops Engineer</w:t>
            </w:r>
          </w:p>
        </w:tc>
        <w:tc>
          <w:tcPr>
            <w:tcW w:w="684" w:type="dxa"/>
          </w:tcPr>
          <w:p w14:paraId="3BE593C8" w14:textId="77777777" w:rsidR="00166F4D" w:rsidRDefault="00166F4D" w:rsidP="000F44F8"/>
        </w:tc>
      </w:tr>
      <w:tr w:rsidR="00166F4D" w14:paraId="64D7346A" w14:textId="77777777" w:rsidTr="00A07669">
        <w:trPr>
          <w:trHeight w:val="350"/>
        </w:trPr>
        <w:tc>
          <w:tcPr>
            <w:tcW w:w="540" w:type="dxa"/>
          </w:tcPr>
          <w:p w14:paraId="03E70E3D" w14:textId="77777777" w:rsidR="00166F4D" w:rsidRDefault="00166F4D" w:rsidP="000F44F8"/>
        </w:tc>
        <w:tc>
          <w:tcPr>
            <w:tcW w:w="3191" w:type="dxa"/>
            <w:gridSpan w:val="2"/>
            <w:tcBorders>
              <w:top w:val="single" w:sz="4" w:space="0" w:color="auto"/>
            </w:tcBorders>
          </w:tcPr>
          <w:p w14:paraId="5219F13B" w14:textId="77777777" w:rsidR="00166F4D" w:rsidRDefault="00166F4D" w:rsidP="000F44F8"/>
        </w:tc>
        <w:tc>
          <w:tcPr>
            <w:tcW w:w="227" w:type="dxa"/>
            <w:tcBorders>
              <w:top w:val="single" w:sz="4" w:space="0" w:color="auto"/>
            </w:tcBorders>
          </w:tcPr>
          <w:p w14:paraId="484851AE" w14:textId="77777777" w:rsidR="00166F4D" w:rsidRDefault="00166F4D" w:rsidP="000F44F8"/>
        </w:tc>
        <w:tc>
          <w:tcPr>
            <w:tcW w:w="3657" w:type="dxa"/>
            <w:gridSpan w:val="3"/>
            <w:tcBorders>
              <w:top w:val="single" w:sz="4" w:space="0" w:color="auto"/>
            </w:tcBorders>
          </w:tcPr>
          <w:p w14:paraId="1972539C" w14:textId="77777777" w:rsidR="00166F4D" w:rsidRDefault="00166F4D" w:rsidP="000F44F8"/>
        </w:tc>
        <w:tc>
          <w:tcPr>
            <w:tcW w:w="2708" w:type="dxa"/>
            <w:gridSpan w:val="2"/>
            <w:tcBorders>
              <w:top w:val="single" w:sz="4" w:space="0" w:color="auto"/>
            </w:tcBorders>
          </w:tcPr>
          <w:p w14:paraId="51FE4184" w14:textId="77777777" w:rsidR="00166F4D" w:rsidRDefault="00166F4D" w:rsidP="000F44F8"/>
        </w:tc>
        <w:tc>
          <w:tcPr>
            <w:tcW w:w="684" w:type="dxa"/>
          </w:tcPr>
          <w:p w14:paraId="2224477C" w14:textId="77777777" w:rsidR="00166F4D" w:rsidRDefault="00166F4D" w:rsidP="000F44F8"/>
        </w:tc>
      </w:tr>
      <w:tr w:rsidR="00166F4D" w:rsidRPr="00811FBC" w14:paraId="6DE811F5" w14:textId="77777777" w:rsidTr="00884837">
        <w:trPr>
          <w:trHeight w:val="251"/>
        </w:trPr>
        <w:tc>
          <w:tcPr>
            <w:tcW w:w="540" w:type="dxa"/>
          </w:tcPr>
          <w:p w14:paraId="2F02B494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15D66517" w14:textId="77777777" w:rsidR="00166F4D" w:rsidRPr="00811FBC" w:rsidRDefault="00000000" w:rsidP="000F44F8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298779"/>
                <w:placeholder>
                  <w:docPart w:val="D0F8E01C5A624932A5F3F222459450A8"/>
                </w:placeholder>
                <w:temporary/>
                <w:showingPlcHdr/>
                <w15:appearance w15:val="hidden"/>
              </w:sdtPr>
              <w:sdtContent>
                <w:r w:rsidR="00166F4D" w:rsidRPr="00811FBC">
                  <w:rPr>
                    <w:rFonts w:ascii="Times New Roman" w:hAnsi="Times New Roman" w:cs="Times New Roman"/>
                    <w:sz w:val="24"/>
                    <w:szCs w:val="24"/>
                  </w:rPr>
                  <w:t>CONTACT</w:t>
                </w:r>
              </w:sdtContent>
            </w:sdt>
          </w:p>
        </w:tc>
        <w:tc>
          <w:tcPr>
            <w:tcW w:w="1724" w:type="dxa"/>
          </w:tcPr>
          <w:p w14:paraId="5CF0D63B" w14:textId="77777777" w:rsidR="00166F4D" w:rsidRPr="00811FBC" w:rsidRDefault="00166F4D" w:rsidP="000F44F8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" w:type="dxa"/>
          </w:tcPr>
          <w:p w14:paraId="1E577C16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14:paraId="1D402BFD" w14:textId="77777777" w:rsidR="00166F4D" w:rsidRPr="00811FBC" w:rsidRDefault="00000000" w:rsidP="00166F4D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47008296"/>
                <w:placeholder>
                  <w:docPart w:val="59F761F45BB14EC4826C2CCB879AA726"/>
                </w:placeholder>
                <w:temporary/>
                <w:showingPlcHdr/>
                <w15:appearance w15:val="hidden"/>
              </w:sdtPr>
              <w:sdtContent>
                <w:r w:rsidR="00166F4D" w:rsidRPr="00811FBC">
                  <w:rPr>
                    <w:rFonts w:ascii="Times New Roman" w:hAnsi="Times New Roman" w:cs="Times New Roman"/>
                    <w:sz w:val="24"/>
                    <w:szCs w:val="24"/>
                  </w:rPr>
                  <w:t>PROFILE</w:t>
                </w:r>
              </w:sdtContent>
            </w:sdt>
          </w:p>
        </w:tc>
        <w:tc>
          <w:tcPr>
            <w:tcW w:w="2025" w:type="dxa"/>
            <w:gridSpan w:val="3"/>
          </w:tcPr>
          <w:p w14:paraId="41E45423" w14:textId="77777777" w:rsidR="00166F4D" w:rsidRPr="00811FBC" w:rsidRDefault="00166F4D" w:rsidP="00166F4D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1" w:type="dxa"/>
          </w:tcPr>
          <w:p w14:paraId="6F7CAAA3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1CAB2CF2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F4D" w:rsidRPr="00811FBC" w14:paraId="0EA9370C" w14:textId="77777777" w:rsidTr="00A07669">
        <w:trPr>
          <w:trHeight w:val="2245"/>
        </w:trPr>
        <w:tc>
          <w:tcPr>
            <w:tcW w:w="540" w:type="dxa"/>
          </w:tcPr>
          <w:p w14:paraId="7B05E03B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gridSpan w:val="2"/>
          </w:tcPr>
          <w:p w14:paraId="2B783DEE" w14:textId="12D82C40" w:rsidR="00166F4D" w:rsidRPr="00811FBC" w:rsidRDefault="004917AC" w:rsidP="000F44F8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>9042276641</w:t>
            </w:r>
          </w:p>
          <w:p w14:paraId="3EECAF19" w14:textId="1583FD0F" w:rsidR="00166F4D" w:rsidRPr="00811FBC" w:rsidRDefault="004917AC" w:rsidP="000F44F8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>Saravanan2951@gmail.com</w:t>
            </w:r>
          </w:p>
          <w:p w14:paraId="1906318B" w14:textId="15A3C48D" w:rsidR="00166F4D" w:rsidRPr="00811FBC" w:rsidRDefault="00166F4D" w:rsidP="000F44F8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" w:type="dxa"/>
          </w:tcPr>
          <w:p w14:paraId="1DA764B6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5" w:type="dxa"/>
            <w:gridSpan w:val="5"/>
          </w:tcPr>
          <w:p w14:paraId="39CF4AF9" w14:textId="0ED9857F" w:rsidR="00166F4D" w:rsidRPr="00811FBC" w:rsidRDefault="002F7AB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>DevOps Professional with expertise in cloud infrastructure CI/CD pipelines and automation skilled in leveraging AW</w:t>
            </w:r>
            <w:r w:rsidR="00811F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 xml:space="preserve"> services to optimize deployments and enhance system reliability. Seeking to apply my skills in DevOps and Cloud technology to drive operational efficiency and support</w:t>
            </w:r>
            <w:r w:rsidR="00780F06">
              <w:rPr>
                <w:rFonts w:ascii="Times New Roman" w:hAnsi="Times New Roman" w:cs="Times New Roman"/>
                <w:sz w:val="24"/>
                <w:szCs w:val="24"/>
              </w:rPr>
              <w:t xml:space="preserve"> scalable</w:t>
            </w: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 xml:space="preserve"> solutions.</w:t>
            </w:r>
            <w:r w:rsidR="00780F06">
              <w:rPr>
                <w:rFonts w:ascii="Times New Roman" w:hAnsi="Times New Roman" w:cs="Times New Roman"/>
                <w:sz w:val="24"/>
                <w:szCs w:val="24"/>
              </w:rPr>
              <w:t xml:space="preserve"> Over all 10 years, last </w:t>
            </w:r>
            <w:r w:rsidR="002835C9">
              <w:rPr>
                <w:rFonts w:ascii="Times New Roman" w:hAnsi="Times New Roman" w:cs="Times New Roman"/>
                <w:sz w:val="24"/>
                <w:szCs w:val="24"/>
              </w:rPr>
              <w:t>3-year</w:t>
            </w:r>
            <w:r w:rsidR="00780F06">
              <w:rPr>
                <w:rFonts w:ascii="Times New Roman" w:hAnsi="Times New Roman" w:cs="Times New Roman"/>
                <w:sz w:val="24"/>
                <w:szCs w:val="24"/>
              </w:rPr>
              <w:t xml:space="preserve"> pure AWS </w:t>
            </w:r>
            <w:r w:rsidR="009C522C">
              <w:rPr>
                <w:rFonts w:ascii="Times New Roman" w:hAnsi="Times New Roman" w:cs="Times New Roman"/>
                <w:sz w:val="24"/>
                <w:szCs w:val="24"/>
              </w:rPr>
              <w:t>DevOps experience</w:t>
            </w:r>
            <w:r w:rsidR="00780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</w:tcPr>
          <w:p w14:paraId="607BF66A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F4D" w:rsidRPr="00811FBC" w14:paraId="19BEF45E" w14:textId="77777777" w:rsidTr="00A07669">
        <w:trPr>
          <w:trHeight w:val="288"/>
        </w:trPr>
        <w:tc>
          <w:tcPr>
            <w:tcW w:w="540" w:type="dxa"/>
          </w:tcPr>
          <w:p w14:paraId="0CB1887A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11CD5DE1" w14:textId="77777777" w:rsidR="00166F4D" w:rsidRPr="00811FBC" w:rsidRDefault="00000000" w:rsidP="000F44F8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59270251"/>
                <w:placeholder>
                  <w:docPart w:val="7342BA7B555041C180C125C097A56891"/>
                </w:placeholder>
                <w:temporary/>
                <w:showingPlcHdr/>
                <w15:appearance w15:val="hidden"/>
              </w:sdtPr>
              <w:sdtContent>
                <w:r w:rsidR="00166F4D" w:rsidRPr="00811FBC">
                  <w:rPr>
                    <w:rFonts w:ascii="Times New Roman" w:hAnsi="Times New Roman" w:cs="Times New Roman"/>
                    <w:sz w:val="24"/>
                    <w:szCs w:val="24"/>
                  </w:rPr>
                  <w:t>SKILLS</w:t>
                </w:r>
              </w:sdtContent>
            </w:sdt>
            <w:r w:rsidR="00166F4D" w:rsidRPr="00811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4" w:type="dxa"/>
          </w:tcPr>
          <w:p w14:paraId="0E974500" w14:textId="77777777" w:rsidR="00166F4D" w:rsidRPr="00811FBC" w:rsidRDefault="00166F4D" w:rsidP="000F44F8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" w:type="dxa"/>
          </w:tcPr>
          <w:p w14:paraId="5C3ED6AF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gridSpan w:val="2"/>
            <w:tcBorders>
              <w:bottom w:val="single" w:sz="4" w:space="0" w:color="auto"/>
            </w:tcBorders>
          </w:tcPr>
          <w:p w14:paraId="71BECE90" w14:textId="77777777" w:rsidR="00166F4D" w:rsidRPr="00811FBC" w:rsidRDefault="00000000" w:rsidP="00166F4D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88525358"/>
                <w:placeholder>
                  <w:docPart w:val="63CD887DAD4C4084BC9E333CAADFD7A0"/>
                </w:placeholder>
                <w:temporary/>
                <w:showingPlcHdr/>
                <w15:appearance w15:val="hidden"/>
              </w:sdtPr>
              <w:sdtContent>
                <w:r w:rsidR="00166F4D" w:rsidRPr="00811FBC">
                  <w:rPr>
                    <w:rFonts w:ascii="Times New Roman" w:hAnsi="Times New Roman" w:cs="Times New Roman"/>
                    <w:sz w:val="24"/>
                    <w:szCs w:val="24"/>
                  </w:rPr>
                  <w:t>EXPERIENCE</w:t>
                </w:r>
              </w:sdtContent>
            </w:sdt>
            <w:r w:rsidR="00166F4D" w:rsidRPr="00811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gridSpan w:val="2"/>
          </w:tcPr>
          <w:p w14:paraId="40076618" w14:textId="77777777" w:rsidR="00166F4D" w:rsidRPr="00811FBC" w:rsidRDefault="00166F4D" w:rsidP="00166F4D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1" w:type="dxa"/>
          </w:tcPr>
          <w:p w14:paraId="76E48341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378C3AF7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F4D" w:rsidRPr="00811FBC" w14:paraId="3B2D66A6" w14:textId="77777777" w:rsidTr="00A07669">
        <w:trPr>
          <w:trHeight w:val="2978"/>
        </w:trPr>
        <w:tc>
          <w:tcPr>
            <w:tcW w:w="540" w:type="dxa"/>
          </w:tcPr>
          <w:p w14:paraId="4DB17D6F" w14:textId="77777777" w:rsidR="00166F4D" w:rsidRPr="00811FBC" w:rsidRDefault="00166F4D" w:rsidP="00811FBC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gridSpan w:val="2"/>
          </w:tcPr>
          <w:p w14:paraId="18EF98FB" w14:textId="77777777" w:rsidR="004917AC" w:rsidRPr="00811FBC" w:rsidRDefault="004917AC" w:rsidP="00811FBC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>AWS – IAM, S3, EC2, ELB, EBS, VPC, Auto scaling, Cloud Watch, AWS Linux and Windows.</w:t>
            </w:r>
          </w:p>
          <w:p w14:paraId="3ACC9D0A" w14:textId="77777777" w:rsidR="004917AC" w:rsidRPr="00811FBC" w:rsidRDefault="004917AC" w:rsidP="00811FBC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169E4" w14:textId="54612483" w:rsidR="004917AC" w:rsidRPr="00811FBC" w:rsidRDefault="004917AC" w:rsidP="00811FBC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>DevOps - Git, Maven, Jenkins, CICD, Ansible, Docker, Kubernetes, Terraform, Nexus, Prometheus and Grafana.</w:t>
            </w:r>
          </w:p>
          <w:p w14:paraId="51731D89" w14:textId="6530B729" w:rsidR="00166F4D" w:rsidRPr="00811FBC" w:rsidRDefault="00166F4D" w:rsidP="00811FBC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" w:type="dxa"/>
          </w:tcPr>
          <w:p w14:paraId="4840F22D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5" w:type="dxa"/>
            <w:gridSpan w:val="5"/>
            <w:vMerge w:val="restart"/>
          </w:tcPr>
          <w:p w14:paraId="7E978747" w14:textId="3F3FEB51" w:rsidR="00166F4D" w:rsidRPr="00811FBC" w:rsidRDefault="00811FBC" w:rsidP="009C522C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Sobha Limited (AWS DevOps Engineer)</w:t>
            </w:r>
          </w:p>
          <w:p w14:paraId="2507DCE9" w14:textId="440DF16A" w:rsidR="002835C9" w:rsidRPr="002835C9" w:rsidRDefault="00811FBC" w:rsidP="002835C9">
            <w:pPr>
              <w:pStyle w:val="Heading3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2021 </w:t>
            </w:r>
            <w:r w:rsidR="002835C9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Present</w:t>
            </w:r>
            <w:r w:rsidR="002835C9">
              <w:rPr>
                <w:rFonts w:ascii="Times New Roman" w:hAnsi="Times New Roman" w:cs="Times New Roman"/>
                <w:sz w:val="24"/>
              </w:rPr>
              <w:t xml:space="preserve"> Roles and Responsibilities </w:t>
            </w:r>
          </w:p>
          <w:p w14:paraId="4AFA08BD" w14:textId="5FC0A1A4" w:rsidR="009C522C" w:rsidRPr="009C522C" w:rsidRDefault="009C522C" w:rsidP="009C52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22C">
              <w:rPr>
                <w:rFonts w:ascii="Times New Roman" w:hAnsi="Times New Roman" w:cs="Times New Roman"/>
                <w:sz w:val="24"/>
                <w:szCs w:val="24"/>
              </w:rPr>
              <w:t>Creating infrastructure using AWS EC2, Git, Maven, Jenkins, Assigning Job to Slave all operation success will publishing the web application.</w:t>
            </w:r>
          </w:p>
          <w:p w14:paraId="752E09B5" w14:textId="7263C6EA" w:rsidR="009C522C" w:rsidRPr="009C522C" w:rsidRDefault="009C522C" w:rsidP="009C522C">
            <w:pPr>
              <w:spacing w:line="276" w:lineRule="auto"/>
              <w:jc w:val="both"/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9C522C">
              <w:rPr>
                <w:rFonts w:ascii="Times New Roman" w:hAnsi="Times New Roman" w:cs="Times New Roman"/>
                <w:sz w:val="24"/>
                <w:szCs w:val="24"/>
              </w:rPr>
              <w:t>Web Application Deploying on HTTPD, Tomcat Server using EC2 instance, publishing the external Customers, hosting web application weekly once updating latest images and Contents.</w:t>
            </w:r>
          </w:p>
          <w:p w14:paraId="023756CD" w14:textId="77777777" w:rsidR="009C522C" w:rsidRPr="009C522C" w:rsidRDefault="009C522C" w:rsidP="009C52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22C">
              <w:rPr>
                <w:rFonts w:ascii="Times New Roman" w:hAnsi="Times New Roman" w:cs="Times New Roman"/>
                <w:sz w:val="24"/>
                <w:szCs w:val="24"/>
              </w:rPr>
              <w:t>Cloud Server monitoring, Instance Configuration, Linux and Windows, EC2, S3, ELB, EBS Volumes, Prometheus and Grafana</w:t>
            </w:r>
          </w:p>
          <w:p w14:paraId="20099545" w14:textId="58D95DC6" w:rsidR="009C522C" w:rsidRPr="009C522C" w:rsidRDefault="00465088" w:rsidP="009C52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9C522C" w:rsidRPr="009C522C">
              <w:rPr>
                <w:rFonts w:ascii="Times New Roman" w:hAnsi="Times New Roman" w:cs="Times New Roman"/>
                <w:sz w:val="24"/>
                <w:szCs w:val="24"/>
              </w:rPr>
              <w:t xml:space="preserve">osting time </w:t>
            </w:r>
            <w:r w:rsidRPr="009C522C">
              <w:rPr>
                <w:rFonts w:ascii="Times New Roman" w:hAnsi="Times New Roman" w:cs="Times New Roman"/>
                <w:sz w:val="24"/>
                <w:szCs w:val="24"/>
              </w:rPr>
              <w:t>builds</w:t>
            </w:r>
            <w:r w:rsidR="009C522C" w:rsidRPr="009C522C">
              <w:rPr>
                <w:rFonts w:ascii="Times New Roman" w:hAnsi="Times New Roman" w:cs="Times New Roman"/>
                <w:sz w:val="24"/>
                <w:szCs w:val="24"/>
              </w:rPr>
              <w:t xml:space="preserve"> new infrastructure and test application working properly after remove existing application</w:t>
            </w:r>
            <w:r w:rsidR="00A076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B35412" w14:textId="77777777" w:rsidR="00166F4D" w:rsidRPr="00811FBC" w:rsidRDefault="00166F4D" w:rsidP="009C52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CF0E8" w14:textId="1D84E421" w:rsidR="00166F4D" w:rsidRPr="00811FBC" w:rsidRDefault="00811FBC" w:rsidP="009C522C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Sobha Limited (Engineer)</w:t>
            </w:r>
          </w:p>
          <w:p w14:paraId="41A2E13A" w14:textId="003557DD" w:rsidR="00166F4D" w:rsidRPr="00811FBC" w:rsidRDefault="00811FBC" w:rsidP="009C522C">
            <w:pPr>
              <w:pStyle w:val="Heading3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2017 </w:t>
            </w:r>
            <w:r w:rsidR="002835C9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2021</w:t>
            </w:r>
            <w:r w:rsidR="002835C9">
              <w:rPr>
                <w:rFonts w:ascii="Times New Roman" w:hAnsi="Times New Roman" w:cs="Times New Roman"/>
                <w:sz w:val="24"/>
              </w:rPr>
              <w:t xml:space="preserve"> Roles and Responsibilities</w:t>
            </w:r>
          </w:p>
          <w:p w14:paraId="69BE75DB" w14:textId="6CA174FC" w:rsidR="002835C9" w:rsidRPr="002835C9" w:rsidRDefault="002835C9" w:rsidP="002835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 xml:space="preserve">System Administrator and Application </w:t>
            </w:r>
            <w:r w:rsidR="001B114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 xml:space="preserve">upport </w:t>
            </w:r>
            <w:r w:rsidR="001B114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 xml:space="preserve">sset management, License </w:t>
            </w:r>
            <w:r w:rsidR="001B114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 xml:space="preserve">ctivation, </w:t>
            </w:r>
            <w:r w:rsidR="001B114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 xml:space="preserve">roject office IT </w:t>
            </w:r>
            <w:r w:rsidR="001B114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 xml:space="preserve">nfrastructure Installing, Upgrading, Maintaining until </w:t>
            </w:r>
            <w:r w:rsidR="001B114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>roject handover</w:t>
            </w:r>
            <w:r w:rsidR="00A076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D1F8013" w14:textId="6AB6F7E3" w:rsidR="00166F4D" w:rsidRPr="00811FBC" w:rsidRDefault="00166F4D" w:rsidP="009C52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8131B1" w14:textId="5DDEFF8A" w:rsidR="00166F4D" w:rsidRPr="00811FBC" w:rsidRDefault="00811FBC" w:rsidP="009C522C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 Connect Pvt Ltd (System Analyst)</w:t>
            </w:r>
          </w:p>
          <w:p w14:paraId="135C3682" w14:textId="39CDCAE7" w:rsidR="00166F4D" w:rsidRPr="00811FBC" w:rsidRDefault="00811FBC" w:rsidP="009C522C">
            <w:pPr>
              <w:pStyle w:val="Heading3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2016 </w:t>
            </w:r>
            <w:r w:rsidR="002835C9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  <w:r w:rsidR="002835C9">
              <w:rPr>
                <w:rFonts w:ascii="Times New Roman" w:hAnsi="Times New Roman" w:cs="Times New Roman"/>
                <w:sz w:val="24"/>
              </w:rPr>
              <w:t xml:space="preserve"> Roles and Responsibilities</w:t>
            </w:r>
          </w:p>
          <w:p w14:paraId="00748A8B" w14:textId="77777777" w:rsidR="00166F4D" w:rsidRDefault="002835C9" w:rsidP="009C52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>Laptop, System Administrator and Application Support</w:t>
            </w:r>
            <w:r w:rsidR="00A076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AFF3EF" w14:textId="77777777" w:rsidR="00A439C2" w:rsidRDefault="00A439C2" w:rsidP="009C52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DEEB4" w14:textId="50A4292F" w:rsidR="00A439C2" w:rsidRPr="00811FBC" w:rsidRDefault="00A439C2" w:rsidP="00A439C2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 IT Solutions Pvt Ltd</w:t>
            </w:r>
            <w:r w:rsidRPr="00811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Support Engineer</w:t>
            </w:r>
            <w:r w:rsidRPr="00811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0C2B4D81" w14:textId="34B1A762" w:rsidR="00A439C2" w:rsidRPr="00811FBC" w:rsidRDefault="00A439C2" w:rsidP="00A439C2">
            <w:pPr>
              <w:pStyle w:val="Heading3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– 201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 Roles and Responsibilities</w:t>
            </w:r>
          </w:p>
          <w:p w14:paraId="53A3DF95" w14:textId="080D604A" w:rsidR="00A439C2" w:rsidRPr="002835C9" w:rsidRDefault="00A439C2" w:rsidP="00A439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Desktop, Laptop, Printer and Network Support Engineer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84" w:type="dxa"/>
          </w:tcPr>
          <w:p w14:paraId="50C54679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F4D" w:rsidRPr="00811FBC" w14:paraId="79BD705E" w14:textId="77777777" w:rsidTr="00A07669">
        <w:trPr>
          <w:trHeight w:val="423"/>
        </w:trPr>
        <w:tc>
          <w:tcPr>
            <w:tcW w:w="540" w:type="dxa"/>
          </w:tcPr>
          <w:p w14:paraId="57C7CE36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273EDAA4" w14:textId="77777777" w:rsidR="00166F4D" w:rsidRPr="00811FBC" w:rsidRDefault="00000000" w:rsidP="000F44F8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72317644"/>
                <w:placeholder>
                  <w:docPart w:val="07DC8FF46BA343C5AA4137CD1C0692DB"/>
                </w:placeholder>
                <w:temporary/>
                <w:showingPlcHdr/>
                <w15:appearance w15:val="hidden"/>
              </w:sdtPr>
              <w:sdtContent>
                <w:r w:rsidR="00166F4D" w:rsidRPr="00811FBC">
                  <w:rPr>
                    <w:rFonts w:ascii="Times New Roman" w:hAnsi="Times New Roman" w:cs="Times New Roman"/>
                    <w:sz w:val="24"/>
                    <w:szCs w:val="24"/>
                  </w:rPr>
                  <w:t>EDUCATION</w:t>
                </w:r>
              </w:sdtContent>
            </w:sdt>
          </w:p>
        </w:tc>
        <w:tc>
          <w:tcPr>
            <w:tcW w:w="1724" w:type="dxa"/>
          </w:tcPr>
          <w:p w14:paraId="31568412" w14:textId="77777777" w:rsidR="00166F4D" w:rsidRPr="00811FBC" w:rsidRDefault="00166F4D" w:rsidP="000F44F8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" w:type="dxa"/>
          </w:tcPr>
          <w:p w14:paraId="5F156CBF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5" w:type="dxa"/>
            <w:gridSpan w:val="5"/>
            <w:vMerge/>
          </w:tcPr>
          <w:p w14:paraId="53F9BCCB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2ECC96AE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F4D" w:rsidRPr="00811FBC" w14:paraId="562E6129" w14:textId="77777777" w:rsidTr="00A07669">
        <w:trPr>
          <w:trHeight w:val="423"/>
        </w:trPr>
        <w:tc>
          <w:tcPr>
            <w:tcW w:w="540" w:type="dxa"/>
          </w:tcPr>
          <w:p w14:paraId="738CBA36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gridSpan w:val="2"/>
          </w:tcPr>
          <w:p w14:paraId="78D09164" w14:textId="4F2F5967" w:rsidR="00166F4D" w:rsidRPr="00811FBC" w:rsidRDefault="004917AC" w:rsidP="00166F4D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>Mahendra Engineering College</w:t>
            </w:r>
          </w:p>
          <w:p w14:paraId="74669931" w14:textId="54702B33" w:rsidR="00166F4D" w:rsidRPr="00811FBC" w:rsidRDefault="004917AC" w:rsidP="00166F4D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811FBC">
              <w:rPr>
                <w:rFonts w:ascii="Times New Roman" w:hAnsi="Times New Roman" w:cs="Times New Roman"/>
                <w:sz w:val="24"/>
              </w:rPr>
              <w:t>2012-2014</w:t>
            </w:r>
          </w:p>
          <w:p w14:paraId="1F0FF459" w14:textId="5FDB48CA" w:rsidR="00166F4D" w:rsidRPr="00811FBC" w:rsidRDefault="004917AC" w:rsidP="0016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>BE (Computer Science and Engineering)</w:t>
            </w:r>
          </w:p>
          <w:p w14:paraId="4291561D" w14:textId="26255522" w:rsidR="004917AC" w:rsidRPr="00811FBC" w:rsidRDefault="004917AC" w:rsidP="0016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>CGPA 6.59</w:t>
            </w:r>
          </w:p>
          <w:p w14:paraId="0B05C8D1" w14:textId="77777777" w:rsidR="00166F4D" w:rsidRPr="00811FBC" w:rsidRDefault="00166F4D" w:rsidP="00166F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5C261" w14:textId="7BFBF3CB" w:rsidR="00166F4D" w:rsidRPr="00811FBC" w:rsidRDefault="004917AC" w:rsidP="00166F4D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>Kottai Mariyamman Polytechnic College</w:t>
            </w:r>
          </w:p>
          <w:p w14:paraId="2A2EF5E1" w14:textId="078DD9DF" w:rsidR="00166F4D" w:rsidRPr="00811FBC" w:rsidRDefault="004917AC" w:rsidP="00166F4D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811FBC">
              <w:rPr>
                <w:rFonts w:ascii="Times New Roman" w:hAnsi="Times New Roman" w:cs="Times New Roman"/>
                <w:sz w:val="24"/>
              </w:rPr>
              <w:t>2009- 2011</w:t>
            </w:r>
          </w:p>
          <w:p w14:paraId="51BF254F" w14:textId="77777777" w:rsidR="00166F4D" w:rsidRDefault="004917AC" w:rsidP="00E0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 xml:space="preserve">Diploma (Computer </w:t>
            </w:r>
            <w:r w:rsidR="00811FBC" w:rsidRPr="00811FBC">
              <w:rPr>
                <w:rFonts w:ascii="Times New Roman" w:hAnsi="Times New Roman" w:cs="Times New Roman"/>
                <w:sz w:val="24"/>
                <w:szCs w:val="24"/>
              </w:rPr>
              <w:t>Technology)</w:t>
            </w:r>
          </w:p>
          <w:p w14:paraId="669B8F47" w14:textId="750619EF" w:rsidR="00811FBC" w:rsidRPr="00811FBC" w:rsidRDefault="00811FBC" w:rsidP="00E0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77.64%</w:t>
            </w:r>
          </w:p>
        </w:tc>
        <w:tc>
          <w:tcPr>
            <w:tcW w:w="227" w:type="dxa"/>
          </w:tcPr>
          <w:p w14:paraId="78D48F20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5" w:type="dxa"/>
            <w:gridSpan w:val="5"/>
            <w:vMerge/>
          </w:tcPr>
          <w:p w14:paraId="0D83B3E4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1098EFA6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524207" w14:textId="77777777" w:rsidR="00E41AB4" w:rsidRPr="00811FBC" w:rsidRDefault="00E41AB4" w:rsidP="00262B06">
      <w:pPr>
        <w:rPr>
          <w:rFonts w:ascii="Times New Roman" w:hAnsi="Times New Roman" w:cs="Times New Roman"/>
          <w:sz w:val="24"/>
          <w:szCs w:val="24"/>
        </w:rPr>
      </w:pPr>
    </w:p>
    <w:sectPr w:rsidR="00E41AB4" w:rsidRPr="00811FBC" w:rsidSect="009C1A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2D0D6" w14:textId="77777777" w:rsidR="00F1655A" w:rsidRDefault="00F1655A" w:rsidP="00BA3E51">
      <w:r>
        <w:separator/>
      </w:r>
    </w:p>
  </w:endnote>
  <w:endnote w:type="continuationSeparator" w:id="0">
    <w:p w14:paraId="023947B4" w14:textId="77777777" w:rsidR="00F1655A" w:rsidRDefault="00F1655A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9DE3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2522F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09420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60764" w14:textId="77777777" w:rsidR="00F1655A" w:rsidRDefault="00F1655A" w:rsidP="00BA3E51">
      <w:r>
        <w:separator/>
      </w:r>
    </w:p>
  </w:footnote>
  <w:footnote w:type="continuationSeparator" w:id="0">
    <w:p w14:paraId="07D258D0" w14:textId="77777777" w:rsidR="00F1655A" w:rsidRDefault="00F1655A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D6401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F6512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E4430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07D"/>
    <w:multiLevelType w:val="hybridMultilevel"/>
    <w:tmpl w:val="59767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B65F90"/>
    <w:multiLevelType w:val="hybridMultilevel"/>
    <w:tmpl w:val="D696C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3"/>
  </w:num>
  <w:num w:numId="2" w16cid:durableId="1347056077">
    <w:abstractNumId w:val="2"/>
  </w:num>
  <w:num w:numId="3" w16cid:durableId="1427580610">
    <w:abstractNumId w:val="5"/>
  </w:num>
  <w:num w:numId="4" w16cid:durableId="1627155122">
    <w:abstractNumId w:val="1"/>
  </w:num>
  <w:num w:numId="5" w16cid:durableId="1119883638">
    <w:abstractNumId w:val="6"/>
  </w:num>
  <w:num w:numId="6" w16cid:durableId="329598432">
    <w:abstractNumId w:val="4"/>
  </w:num>
  <w:num w:numId="7" w16cid:durableId="79941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AC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1CD8"/>
    <w:rsid w:val="001A5160"/>
    <w:rsid w:val="001B114E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835C9"/>
    <w:rsid w:val="00293BB8"/>
    <w:rsid w:val="002954B8"/>
    <w:rsid w:val="002A4A92"/>
    <w:rsid w:val="002A6A5C"/>
    <w:rsid w:val="002B0852"/>
    <w:rsid w:val="002C0662"/>
    <w:rsid w:val="002C59A8"/>
    <w:rsid w:val="002D131D"/>
    <w:rsid w:val="002D5478"/>
    <w:rsid w:val="002E013D"/>
    <w:rsid w:val="002F7ABD"/>
    <w:rsid w:val="00302AC1"/>
    <w:rsid w:val="00312285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5088"/>
    <w:rsid w:val="004675A1"/>
    <w:rsid w:val="00471EA5"/>
    <w:rsid w:val="00472FA9"/>
    <w:rsid w:val="00476E16"/>
    <w:rsid w:val="00487798"/>
    <w:rsid w:val="00490100"/>
    <w:rsid w:val="004917AC"/>
    <w:rsid w:val="00495E97"/>
    <w:rsid w:val="004A4C74"/>
    <w:rsid w:val="004D4E80"/>
    <w:rsid w:val="004E5226"/>
    <w:rsid w:val="004E6AB2"/>
    <w:rsid w:val="004E70E8"/>
    <w:rsid w:val="00520C5D"/>
    <w:rsid w:val="005219EA"/>
    <w:rsid w:val="00535F87"/>
    <w:rsid w:val="005566E7"/>
    <w:rsid w:val="00560C7D"/>
    <w:rsid w:val="00564622"/>
    <w:rsid w:val="00577416"/>
    <w:rsid w:val="00585AFF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45019"/>
    <w:rsid w:val="0067056E"/>
    <w:rsid w:val="0068094B"/>
    <w:rsid w:val="00686284"/>
    <w:rsid w:val="006959E4"/>
    <w:rsid w:val="00716542"/>
    <w:rsid w:val="007337AD"/>
    <w:rsid w:val="0073402D"/>
    <w:rsid w:val="00755988"/>
    <w:rsid w:val="00780ADA"/>
    <w:rsid w:val="00780F06"/>
    <w:rsid w:val="00792D43"/>
    <w:rsid w:val="007B30FE"/>
    <w:rsid w:val="007B7A61"/>
    <w:rsid w:val="007E1FA8"/>
    <w:rsid w:val="007E6083"/>
    <w:rsid w:val="007F18EF"/>
    <w:rsid w:val="007F2531"/>
    <w:rsid w:val="00811FBC"/>
    <w:rsid w:val="00812951"/>
    <w:rsid w:val="00820B7B"/>
    <w:rsid w:val="00832245"/>
    <w:rsid w:val="0083727B"/>
    <w:rsid w:val="00855181"/>
    <w:rsid w:val="00882F23"/>
    <w:rsid w:val="00884837"/>
    <w:rsid w:val="0089047A"/>
    <w:rsid w:val="00892BB6"/>
    <w:rsid w:val="00894CAF"/>
    <w:rsid w:val="008A1020"/>
    <w:rsid w:val="008A1250"/>
    <w:rsid w:val="008A1FCF"/>
    <w:rsid w:val="008A642B"/>
    <w:rsid w:val="008B1112"/>
    <w:rsid w:val="008C78F5"/>
    <w:rsid w:val="00914419"/>
    <w:rsid w:val="00923D8B"/>
    <w:rsid w:val="00945EC5"/>
    <w:rsid w:val="00962E61"/>
    <w:rsid w:val="0098447D"/>
    <w:rsid w:val="00984A59"/>
    <w:rsid w:val="00986331"/>
    <w:rsid w:val="009A6667"/>
    <w:rsid w:val="009A707B"/>
    <w:rsid w:val="009B2B04"/>
    <w:rsid w:val="009C1AE9"/>
    <w:rsid w:val="009C522C"/>
    <w:rsid w:val="009C7105"/>
    <w:rsid w:val="00A07669"/>
    <w:rsid w:val="00A122BB"/>
    <w:rsid w:val="00A37F9E"/>
    <w:rsid w:val="00A439C2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CE674A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E07B9E"/>
    <w:rsid w:val="00E20245"/>
    <w:rsid w:val="00E216D4"/>
    <w:rsid w:val="00E32A75"/>
    <w:rsid w:val="00E41AB4"/>
    <w:rsid w:val="00E41CE0"/>
    <w:rsid w:val="00E4379F"/>
    <w:rsid w:val="00E65596"/>
    <w:rsid w:val="00E67A2D"/>
    <w:rsid w:val="00E72A6A"/>
    <w:rsid w:val="00E93829"/>
    <w:rsid w:val="00EA0042"/>
    <w:rsid w:val="00EB1D1B"/>
    <w:rsid w:val="00F1107B"/>
    <w:rsid w:val="00F1655A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89E73"/>
  <w15:chartTrackingRefBased/>
  <w15:docId w15:val="{04624A64-43A9-4C86-BD55-105F4082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Emphasis">
    <w:name w:val="Emphasis"/>
    <w:uiPriority w:val="20"/>
    <w:rsid w:val="009C522C"/>
    <w:rPr>
      <w:b/>
      <w:color w:val="434343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21783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0F8E01C5A624932A5F3F22245945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437B4-B874-43A0-8F55-E7AF499AED28}"/>
      </w:docPartPr>
      <w:docPartBody>
        <w:p w:rsidR="00DA313F" w:rsidRDefault="00000000">
          <w:pPr>
            <w:pStyle w:val="D0F8E01C5A624932A5F3F222459450A8"/>
          </w:pPr>
          <w:r w:rsidRPr="00173B36">
            <w:t>CONTACT</w:t>
          </w:r>
        </w:p>
      </w:docPartBody>
    </w:docPart>
    <w:docPart>
      <w:docPartPr>
        <w:name w:val="59F761F45BB14EC4826C2CCB879AA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03DB3-6466-434E-8E2C-B98C96109E1F}"/>
      </w:docPartPr>
      <w:docPartBody>
        <w:p w:rsidR="00DA313F" w:rsidRDefault="00000000">
          <w:pPr>
            <w:pStyle w:val="59F761F45BB14EC4826C2CCB879AA726"/>
          </w:pPr>
          <w:r w:rsidRPr="00173B36">
            <w:t>PROFILE</w:t>
          </w:r>
        </w:p>
      </w:docPartBody>
    </w:docPart>
    <w:docPart>
      <w:docPartPr>
        <w:name w:val="7342BA7B555041C180C125C097A56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D6D70-D592-455E-A421-97BADE32EFB2}"/>
      </w:docPartPr>
      <w:docPartBody>
        <w:p w:rsidR="00DA313F" w:rsidRDefault="00000000">
          <w:pPr>
            <w:pStyle w:val="7342BA7B555041C180C125C097A56891"/>
          </w:pPr>
          <w:r w:rsidRPr="00173B36">
            <w:t>SKILLS</w:t>
          </w:r>
        </w:p>
      </w:docPartBody>
    </w:docPart>
    <w:docPart>
      <w:docPartPr>
        <w:name w:val="63CD887DAD4C4084BC9E333CAADF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C318A-F132-4670-A948-9F7D2FCD269D}"/>
      </w:docPartPr>
      <w:docPartBody>
        <w:p w:rsidR="00DA313F" w:rsidRDefault="00000000">
          <w:pPr>
            <w:pStyle w:val="63CD887DAD4C4084BC9E333CAADFD7A0"/>
          </w:pPr>
          <w:r w:rsidRPr="00173B36">
            <w:t>EXPERIENCE</w:t>
          </w:r>
        </w:p>
      </w:docPartBody>
    </w:docPart>
    <w:docPart>
      <w:docPartPr>
        <w:name w:val="07DC8FF46BA343C5AA4137CD1C069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91ACA-5DBE-4809-9005-3644BAAA7580}"/>
      </w:docPartPr>
      <w:docPartBody>
        <w:p w:rsidR="00DA313F" w:rsidRDefault="00000000">
          <w:pPr>
            <w:pStyle w:val="07DC8FF46BA343C5AA4137CD1C0692DB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D6"/>
    <w:rsid w:val="001626D6"/>
    <w:rsid w:val="001A1CD8"/>
    <w:rsid w:val="00312285"/>
    <w:rsid w:val="009F0A18"/>
    <w:rsid w:val="00DA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kern w:val="0"/>
      <w:sz w:val="20"/>
      <w:szCs w:val="26"/>
      <w:lang w:val="en-US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Cs w:val="18"/>
      <w:lang w:val="en-US" w:eastAsia="en-US" w:bidi="ar-SA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Cs w:val="18"/>
      <w:lang w:val="en-US" w:eastAsia="en-US" w:bidi="ar-SA"/>
      <w14:ligatures w14:val="none"/>
    </w:rPr>
  </w:style>
  <w:style w:type="paragraph" w:customStyle="1" w:styleId="D0F8E01C5A624932A5F3F222459450A8">
    <w:name w:val="D0F8E01C5A624932A5F3F222459450A8"/>
  </w:style>
  <w:style w:type="paragraph" w:customStyle="1" w:styleId="59F761F45BB14EC4826C2CCB879AA726">
    <w:name w:val="59F761F45BB14EC4826C2CCB879AA726"/>
  </w:style>
  <w:style w:type="paragraph" w:customStyle="1" w:styleId="DE62BAE5C8DC49679554004B39304AE3">
    <w:name w:val="DE62BAE5C8DC49679554004B39304AE3"/>
  </w:style>
  <w:style w:type="paragraph" w:customStyle="1" w:styleId="7342BA7B555041C180C125C097A56891">
    <w:name w:val="7342BA7B555041C180C125C097A56891"/>
  </w:style>
  <w:style w:type="paragraph" w:customStyle="1" w:styleId="63CD887DAD4C4084BC9E333CAADFD7A0">
    <w:name w:val="63CD887DAD4C4084BC9E333CAADFD7A0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color w:val="000000" w:themeColor="text1"/>
      <w:kern w:val="0"/>
      <w:sz w:val="20"/>
      <w:szCs w:val="26"/>
      <w:lang w:val="en-US" w:eastAsia="en-US" w:bidi="ar-SA"/>
      <w14:ligatures w14:val="none"/>
    </w:rPr>
  </w:style>
  <w:style w:type="paragraph" w:customStyle="1" w:styleId="07DC8FF46BA343C5AA4137CD1C0692DB">
    <w:name w:val="07DC8FF46BA343C5AA4137CD1C069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53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</dc:creator>
  <cp:keywords/>
  <dc:description/>
  <cp:lastModifiedBy>Saravanan N</cp:lastModifiedBy>
  <cp:revision>39</cp:revision>
  <dcterms:created xsi:type="dcterms:W3CDTF">2025-01-05T05:30:00Z</dcterms:created>
  <dcterms:modified xsi:type="dcterms:W3CDTF">2025-01-05T07:15:00Z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